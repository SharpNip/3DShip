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AC6" w:rsidRDefault="00027EF2" w:rsidP="00027EF2">
      <w:pPr>
        <w:jc w:val="center"/>
        <w:rPr>
          <w:b/>
          <w:sz w:val="36"/>
          <w:szCs w:val="36"/>
        </w:rPr>
      </w:pPr>
      <w:r w:rsidRPr="00027EF2">
        <w:rPr>
          <w:b/>
          <w:sz w:val="36"/>
          <w:szCs w:val="36"/>
        </w:rPr>
        <w:t>SYNTHÈSE</w:t>
      </w:r>
    </w:p>
    <w:p w:rsidR="00027EF2" w:rsidRDefault="00027EF2" w:rsidP="00027EF2">
      <w:pPr>
        <w:jc w:val="center"/>
        <w:rPr>
          <w:b/>
          <w:sz w:val="36"/>
          <w:szCs w:val="36"/>
        </w:rPr>
      </w:pPr>
    </w:p>
    <w:p w:rsidR="00027EF2" w:rsidRDefault="00027EF2" w:rsidP="00027EF2">
      <w:pPr>
        <w:rPr>
          <w:b/>
        </w:rPr>
      </w:pPr>
      <w:bookmarkStart w:id="0" w:name="_GoBack"/>
      <w:bookmarkEnd w:id="0"/>
    </w:p>
    <w:p w:rsidR="00027EF2" w:rsidRPr="00027EF2" w:rsidRDefault="00027EF2" w:rsidP="00027EF2">
      <w:pPr>
        <w:jc w:val="both"/>
      </w:pPr>
      <w:r>
        <w:rPr>
          <w:b/>
        </w:rPr>
        <w:t xml:space="preserve">Ce qui a bien été : </w:t>
      </w:r>
      <w:r>
        <w:t>Le projet a passé très rapidement. Je crois que ça a bien été parce que nous avions une bonne connaissance de l’engin. Le jeu à faire n’était pas compliqué. Il fallait seulement réussir à le faire avec cet engin ci.</w:t>
      </w:r>
    </w:p>
    <w:p w:rsidR="00027EF2" w:rsidRPr="00027EF2" w:rsidRDefault="00027EF2" w:rsidP="00027EF2">
      <w:pPr>
        <w:jc w:val="both"/>
      </w:pPr>
      <w:r>
        <w:rPr>
          <w:b/>
        </w:rPr>
        <w:t xml:space="preserve">Ce qui a mal été : </w:t>
      </w:r>
      <w:r>
        <w:t>Nous avons eu quelques anicroches avec la collision. J’ai cherché longtemps avec les obstacles alors que l’erreur se trouvait dans le ship. Il faut que je sois capable d’avoir au point de vue plus global et de faire attention à chaque détails pour sauver du temps.</w:t>
      </w:r>
    </w:p>
    <w:p w:rsidR="00027EF2" w:rsidRPr="00027EF2" w:rsidRDefault="00027EF2" w:rsidP="00027EF2">
      <w:pPr>
        <w:jc w:val="both"/>
      </w:pPr>
      <w:r>
        <w:rPr>
          <w:b/>
        </w:rPr>
        <w:t xml:space="preserve">Ce que j’ai appris : </w:t>
      </w:r>
      <w:r>
        <w:t>J’ai eu plus de facilité à apprendre ce nouvel engin que d’apprendre celui que nous avions utilisé en session 2. Je crois avoir fait beaucoup de progrès depuis ce temps et je suis de plus en plus capable d’analyser le code et d’en ressortir avec des solutions plus rapidement. Je dois continuer à pousser dans ce sens pour devenir le meilleur programmeur que je peux devenir!</w:t>
      </w:r>
    </w:p>
    <w:sectPr w:rsidR="00027EF2" w:rsidRPr="00027E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EF2"/>
    <w:rsid w:val="00027EF2"/>
    <w:rsid w:val="00356A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F805A-4678-4613-BEED-56612CF7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7D685D7B.dotm</Template>
  <TotalTime>7</TotalTime>
  <Pages>1</Pages>
  <Words>142</Words>
  <Characters>786</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Bart</dc:creator>
  <cp:keywords/>
  <dc:description/>
  <cp:lastModifiedBy>College Bart</cp:lastModifiedBy>
  <cp:revision>1</cp:revision>
  <dcterms:created xsi:type="dcterms:W3CDTF">2015-07-31T14:12:00Z</dcterms:created>
  <dcterms:modified xsi:type="dcterms:W3CDTF">2015-07-31T14:19:00Z</dcterms:modified>
</cp:coreProperties>
</file>