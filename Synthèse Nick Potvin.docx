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58" w:rsidRPr="005E7496" w:rsidRDefault="005E7496" w:rsidP="005E7496">
      <w:pPr>
        <w:jc w:val="center"/>
        <w:rPr>
          <w:rFonts w:ascii="Old English Text MT" w:hAnsi="Old English Text MT"/>
          <w:b/>
          <w:sz w:val="44"/>
          <w:szCs w:val="44"/>
          <w:u w:val="single"/>
        </w:rPr>
      </w:pPr>
      <w:r w:rsidRPr="005E7496">
        <w:rPr>
          <w:rFonts w:ascii="Old English Text MT" w:hAnsi="Old English Text MT"/>
          <w:b/>
          <w:sz w:val="44"/>
          <w:szCs w:val="44"/>
          <w:u w:val="single"/>
        </w:rPr>
        <w:t>Ship 3D</w:t>
      </w:r>
    </w:p>
    <w:p w:rsidR="005E7496" w:rsidRDefault="005E7496" w:rsidP="005E7496">
      <w:pPr>
        <w:jc w:val="center"/>
        <w:rPr>
          <w:rFonts w:ascii="Old English Text MT" w:hAnsi="Old English Text MT"/>
          <w:b/>
          <w:sz w:val="44"/>
          <w:szCs w:val="44"/>
          <w:u w:val="single"/>
        </w:rPr>
      </w:pPr>
      <w:r w:rsidRPr="005E7496">
        <w:rPr>
          <w:rFonts w:ascii="Old English Text MT" w:hAnsi="Old English Text MT"/>
          <w:b/>
          <w:sz w:val="44"/>
          <w:szCs w:val="44"/>
          <w:u w:val="single"/>
        </w:rPr>
        <w:t>Synthèse par Nicolas Potvin</w:t>
      </w:r>
    </w:p>
    <w:p w:rsidR="005E7496" w:rsidRDefault="005E7496" w:rsidP="005E7496">
      <w:pPr>
        <w:jc w:val="center"/>
        <w:rPr>
          <w:rFonts w:ascii="Old English Text MT" w:hAnsi="Old English Text MT"/>
          <w:b/>
          <w:sz w:val="44"/>
          <w:szCs w:val="44"/>
          <w:u w:val="single"/>
        </w:rPr>
      </w:pPr>
    </w:p>
    <w:p w:rsidR="005E7496" w:rsidRDefault="005E7496" w:rsidP="005E7496">
      <w:pPr>
        <w:rPr>
          <w:sz w:val="32"/>
          <w:szCs w:val="32"/>
        </w:rPr>
      </w:pPr>
      <w:r>
        <w:rPr>
          <w:sz w:val="32"/>
          <w:szCs w:val="32"/>
        </w:rPr>
        <w:t xml:space="preserve"> Voici ce qui a bien été 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 Communication général d’équipe. On ne s’est pas ramassé à se piller sur les pieds les uns les autres pour nos tâches distribuées.</w:t>
      </w:r>
      <w:r w:rsidR="004C2F88">
        <w:rPr>
          <w:sz w:val="32"/>
          <w:szCs w:val="32"/>
        </w:rPr>
        <w:t xml:space="preserve"> Nous fûmes quand même assidus pour travailler sur le projet malgré les quelques autres projets qui voulaient l’empiétés.</w:t>
      </w:r>
    </w:p>
    <w:p w:rsidR="004C2F88" w:rsidRDefault="004C2F88" w:rsidP="005E7496">
      <w:pPr>
        <w:rPr>
          <w:sz w:val="32"/>
          <w:szCs w:val="32"/>
        </w:rPr>
      </w:pPr>
    </w:p>
    <w:p w:rsidR="004C2F88" w:rsidRDefault="004C2F88" w:rsidP="004C2F88">
      <w:pPr>
        <w:rPr>
          <w:sz w:val="32"/>
          <w:szCs w:val="32"/>
        </w:rPr>
      </w:pPr>
      <w:r>
        <w:rPr>
          <w:sz w:val="32"/>
          <w:szCs w:val="32"/>
        </w:rPr>
        <w:t>Ce qui a moins bien été :</w:t>
      </w:r>
    </w:p>
    <w:p w:rsidR="004C2F88" w:rsidRDefault="004C2F88" w:rsidP="004C2F88">
      <w:pPr>
        <w:rPr>
          <w:sz w:val="32"/>
          <w:szCs w:val="32"/>
        </w:rPr>
      </w:pPr>
      <w:r w:rsidRPr="004C2F88">
        <w:rPr>
          <w:sz w:val="32"/>
          <w:szCs w:val="32"/>
        </w:rPr>
        <w:tab/>
      </w:r>
      <w:r>
        <w:rPr>
          <w:sz w:val="32"/>
          <w:szCs w:val="32"/>
        </w:rPr>
        <w:t xml:space="preserve">- </w:t>
      </w:r>
      <w:r w:rsidRPr="004C2F88">
        <w:rPr>
          <w:sz w:val="32"/>
          <w:szCs w:val="32"/>
        </w:rPr>
        <w:t>Sans pointé le doigt, il y a eu certaines par de travail qui ont semblé quelques peu disproportionné face au rendement et qui ont dû prendre un peu plus de révision avant de pouvoir livrer un produit final.</w:t>
      </w:r>
      <w:r>
        <w:rPr>
          <w:sz w:val="32"/>
          <w:szCs w:val="32"/>
        </w:rPr>
        <w:t xml:space="preserve"> Ce ne fut pas dramatique, mais quelques sentiments de mécontentement légers furent sentis.</w:t>
      </w:r>
    </w:p>
    <w:p w:rsidR="00E726CE" w:rsidRDefault="00E726CE" w:rsidP="004C2F88">
      <w:pPr>
        <w:rPr>
          <w:sz w:val="32"/>
          <w:szCs w:val="32"/>
        </w:rPr>
      </w:pPr>
    </w:p>
    <w:p w:rsidR="00E726CE" w:rsidRDefault="00E726CE" w:rsidP="004C2F88">
      <w:pPr>
        <w:rPr>
          <w:sz w:val="32"/>
          <w:szCs w:val="32"/>
        </w:rPr>
      </w:pPr>
    </w:p>
    <w:p w:rsidR="00E726CE" w:rsidRPr="004C2F88" w:rsidRDefault="00E726CE" w:rsidP="004C2F88">
      <w:pPr>
        <w:rPr>
          <w:sz w:val="32"/>
          <w:szCs w:val="32"/>
        </w:rPr>
      </w:pPr>
      <w:r>
        <w:rPr>
          <w:sz w:val="32"/>
          <w:szCs w:val="32"/>
        </w:rPr>
        <w:t xml:space="preserve">Mais ça la été quand même un beau projet sur lequel finir le programme. </w:t>
      </w:r>
      <w:bookmarkStart w:id="0" w:name="_GoBack"/>
      <w:bookmarkEnd w:id="0"/>
    </w:p>
    <w:sectPr w:rsidR="00E726CE" w:rsidRPr="004C2F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8259A"/>
    <w:multiLevelType w:val="hybridMultilevel"/>
    <w:tmpl w:val="F894DB40"/>
    <w:lvl w:ilvl="0" w:tplc="1D780A8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BDD3DBD"/>
    <w:multiLevelType w:val="hybridMultilevel"/>
    <w:tmpl w:val="959ADDAE"/>
    <w:lvl w:ilvl="0" w:tplc="45343C6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96"/>
    <w:rsid w:val="004C2F88"/>
    <w:rsid w:val="005E7496"/>
    <w:rsid w:val="00911258"/>
    <w:rsid w:val="00E7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F0D9C-4588-47A3-B44B-DF982C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A65DF8A6.dotm</Template>
  <TotalTime>8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3</cp:revision>
  <dcterms:created xsi:type="dcterms:W3CDTF">2015-07-31T20:20:00Z</dcterms:created>
  <dcterms:modified xsi:type="dcterms:W3CDTF">2015-07-31T20:28:00Z</dcterms:modified>
</cp:coreProperties>
</file>